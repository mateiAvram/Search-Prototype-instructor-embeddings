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AA6" w:rsidRPr="00A738F0" w:rsidRDefault="0031347A" w:rsidP="0000089C">
      <w:pPr>
        <w:pStyle w:val="Title"/>
        <w:spacing w:before="360"/>
        <w:rPr>
          <w:rFonts w:ascii="Calibri" w:hAnsi="Calibri" w:cs="Arial"/>
        </w:rPr>
      </w:pPr>
      <w:r>
        <w:rPr>
          <w:rFonts w:ascii="Calibri" w:hAnsi="Calibri" w:cs="Arial"/>
        </w:rPr>
        <w:t>Test plan pentru Unificare Produse in CRM</w:t>
      </w:r>
    </w:p>
    <w:p w:rsidR="00760B3A" w:rsidRPr="00A738F0" w:rsidRDefault="00760B3A" w:rsidP="00760B3A">
      <w:pPr>
        <w:rPr>
          <w:rFonts w:ascii="Calibri" w:hAnsi="Calibri" w:cs="Arial"/>
          <w:sz w:val="8"/>
        </w:rPr>
      </w:pPr>
    </w:p>
    <w:p w:rsidR="002B1788" w:rsidRPr="00A738F0" w:rsidRDefault="002B1788" w:rsidP="00F77AA6">
      <w:pPr>
        <w:pStyle w:val="Heading1"/>
        <w:rPr>
          <w:rFonts w:ascii="Calibri" w:hAnsi="Calibri"/>
          <w:sz w:val="18"/>
          <w:szCs w:val="18"/>
          <w:lang w:val="ro-RO"/>
        </w:rPr>
      </w:pPr>
    </w:p>
    <w:p w:rsidR="002B1788" w:rsidRPr="00A738F0" w:rsidRDefault="00EF04DF" w:rsidP="002B1788">
      <w:pPr>
        <w:pStyle w:val="Heading1"/>
        <w:rPr>
          <w:rFonts w:ascii="Calibri" w:hAnsi="Calibri"/>
          <w:sz w:val="18"/>
          <w:szCs w:val="18"/>
          <w:lang w:val="ro-RO"/>
        </w:rPr>
      </w:pPr>
      <w:r>
        <w:rPr>
          <w:rFonts w:ascii="Calibri" w:hAnsi="Calibri"/>
          <w:sz w:val="18"/>
          <w:szCs w:val="18"/>
          <w:lang w:val="ro-RO"/>
        </w:rPr>
        <w:t>LOCATION</w:t>
      </w:r>
    </w:p>
    <w:tbl>
      <w:tblPr>
        <w:tblW w:w="0" w:type="auto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2268"/>
        <w:gridCol w:w="12582"/>
      </w:tblGrid>
      <w:tr w:rsidR="002B1788" w:rsidRPr="00A738F0" w:rsidTr="00C13D16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2B1788" w:rsidRPr="00A738F0" w:rsidRDefault="0031347A" w:rsidP="0031347A">
            <w:pPr>
              <w:pStyle w:val="Heading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Boromir</w:t>
            </w:r>
          </w:p>
        </w:tc>
        <w:tc>
          <w:tcPr>
            <w:tcW w:w="12582" w:type="dxa"/>
            <w:tcBorders>
              <w:left w:val="single" w:sz="6" w:space="0" w:color="auto"/>
            </w:tcBorders>
          </w:tcPr>
          <w:p w:rsidR="002B1788" w:rsidRPr="00A738F0" w:rsidRDefault="0031347A" w:rsidP="00016C7A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Ramnicu Valcea</w:t>
            </w:r>
          </w:p>
        </w:tc>
      </w:tr>
    </w:tbl>
    <w:p w:rsidR="009F6D96" w:rsidRDefault="009F6D96" w:rsidP="002B1788">
      <w:pPr>
        <w:rPr>
          <w:rFonts w:ascii="Calibri" w:hAnsi="Calibri"/>
          <w:sz w:val="18"/>
          <w:szCs w:val="18"/>
          <w:lang w:val="ro-R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6"/>
        <w:gridCol w:w="5994"/>
        <w:gridCol w:w="2234"/>
        <w:gridCol w:w="1906"/>
        <w:gridCol w:w="3404"/>
      </w:tblGrid>
      <w:tr w:rsidR="00B14180" w:rsidRPr="00B14180" w:rsidTr="00FD6F56">
        <w:tc>
          <w:tcPr>
            <w:tcW w:w="1296" w:type="dxa"/>
          </w:tcPr>
          <w:p w:rsidR="00B14180" w:rsidRPr="00B14180" w:rsidRDefault="00B14180" w:rsidP="00324891">
            <w:pPr>
              <w:rPr>
                <w:rFonts w:asciiTheme="minorHAnsi" w:hAnsiTheme="minorHAnsi" w:cstheme="minorHAnsi"/>
                <w:b/>
              </w:rPr>
            </w:pPr>
            <w:r w:rsidRPr="00B14180">
              <w:rPr>
                <w:rFonts w:asciiTheme="minorHAnsi" w:hAnsiTheme="minorHAnsi" w:cstheme="minorHAnsi"/>
                <w:b/>
              </w:rPr>
              <w:t>Nr. Crt.</w:t>
            </w:r>
          </w:p>
        </w:tc>
        <w:tc>
          <w:tcPr>
            <w:tcW w:w="5994" w:type="dxa"/>
          </w:tcPr>
          <w:p w:rsidR="00B14180" w:rsidRPr="00B14180" w:rsidRDefault="00B14180" w:rsidP="006865F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ro-RO"/>
              </w:rPr>
            </w:pPr>
            <w:r w:rsidRPr="00B14180"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ro-RO"/>
              </w:rPr>
              <w:t>Descriere</w:t>
            </w:r>
          </w:p>
        </w:tc>
        <w:tc>
          <w:tcPr>
            <w:tcW w:w="2234" w:type="dxa"/>
          </w:tcPr>
          <w:p w:rsidR="00B14180" w:rsidRPr="00B14180" w:rsidRDefault="006A1521" w:rsidP="00EE14C0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ro-RO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ro-RO"/>
              </w:rPr>
              <w:t>Testat Matricia</w:t>
            </w:r>
          </w:p>
        </w:tc>
        <w:tc>
          <w:tcPr>
            <w:tcW w:w="1906" w:type="dxa"/>
          </w:tcPr>
          <w:p w:rsidR="00586810" w:rsidRPr="00B14180" w:rsidRDefault="00EC3B78" w:rsidP="00586810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ro-RO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ro-RO"/>
              </w:rPr>
              <w:t>Testat si Acceptat</w:t>
            </w:r>
            <w:r w:rsidR="00B14180" w:rsidRPr="00B14180"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ro-RO"/>
              </w:rPr>
              <w:t xml:space="preserve"> </w:t>
            </w:r>
            <w:r w:rsidR="00ED1702"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ro-RO"/>
              </w:rPr>
              <w:t>Boromir</w:t>
            </w:r>
          </w:p>
        </w:tc>
        <w:tc>
          <w:tcPr>
            <w:tcW w:w="3404" w:type="dxa"/>
          </w:tcPr>
          <w:p w:rsidR="00B14180" w:rsidRPr="00B14180" w:rsidRDefault="00B14180" w:rsidP="008D29A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ro-RO"/>
              </w:rPr>
            </w:pPr>
            <w:r w:rsidRPr="00B14180"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ro-RO"/>
              </w:rPr>
              <w:t>Observatii testare</w:t>
            </w:r>
          </w:p>
        </w:tc>
      </w:tr>
      <w:tr w:rsidR="00FB7B6F" w:rsidRPr="00FB7B6F" w:rsidTr="00771C9C">
        <w:tc>
          <w:tcPr>
            <w:tcW w:w="14834" w:type="dxa"/>
            <w:gridSpan w:val="5"/>
          </w:tcPr>
          <w:p w:rsidR="00FB7B6F" w:rsidRPr="00FB7B6F" w:rsidRDefault="00A12000" w:rsidP="00FB7B6F">
            <w:pPr>
              <w:spacing w:before="0"/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ro-RO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Operatii de baza</w:t>
            </w:r>
          </w:p>
        </w:tc>
      </w:tr>
      <w:tr w:rsidR="00A12000" w:rsidRPr="00B14180" w:rsidTr="00D96F41">
        <w:tc>
          <w:tcPr>
            <w:tcW w:w="1296" w:type="dxa"/>
          </w:tcPr>
          <w:p w:rsidR="00A12000" w:rsidRPr="00C314AA" w:rsidRDefault="00A12000" w:rsidP="00D96F41">
            <w:pPr>
              <w:pStyle w:val="ListParagraph"/>
              <w:numPr>
                <w:ilvl w:val="0"/>
                <w:numId w:val="10"/>
              </w:numPr>
              <w:spacing w:before="0"/>
              <w:jc w:val="left"/>
            </w:pPr>
          </w:p>
        </w:tc>
        <w:tc>
          <w:tcPr>
            <w:tcW w:w="5994" w:type="dxa"/>
          </w:tcPr>
          <w:p w:rsidR="00A12000" w:rsidRDefault="00A12000" w:rsidP="00D96F41">
            <w:p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Unificarea a doua sau mai multe produse din buffer si salvarea lor intr-un singur produs in productie.</w:t>
            </w:r>
          </w:p>
          <w:p w:rsidR="004858A9" w:rsidRPr="00A12000" w:rsidRDefault="004858A9" w:rsidP="00D96F41">
            <w:p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Produsele unificate sunt sterse din buffer.</w:t>
            </w:r>
          </w:p>
        </w:tc>
        <w:tc>
          <w:tcPr>
            <w:tcW w:w="2234" w:type="dxa"/>
          </w:tcPr>
          <w:p w:rsidR="00A12000" w:rsidRPr="00C314AA" w:rsidRDefault="00715A58" w:rsidP="00D96F41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  <w:t>OK</w:t>
            </w:r>
          </w:p>
        </w:tc>
        <w:tc>
          <w:tcPr>
            <w:tcW w:w="1906" w:type="dxa"/>
          </w:tcPr>
          <w:p w:rsidR="00A12000" w:rsidRPr="00C314AA" w:rsidRDefault="00A12000" w:rsidP="00D96F41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</w:pPr>
          </w:p>
        </w:tc>
        <w:tc>
          <w:tcPr>
            <w:tcW w:w="3404" w:type="dxa"/>
          </w:tcPr>
          <w:p w:rsidR="00A12000" w:rsidRPr="00C314AA" w:rsidRDefault="00A12000" w:rsidP="00D96F41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B7B6F" w:rsidRPr="00B14180" w:rsidTr="00FD6F56">
        <w:tc>
          <w:tcPr>
            <w:tcW w:w="1296" w:type="dxa"/>
          </w:tcPr>
          <w:p w:rsidR="00FB7B6F" w:rsidRPr="00C314AA" w:rsidRDefault="00FB7B6F" w:rsidP="00B14180">
            <w:pPr>
              <w:pStyle w:val="ListParagraph"/>
              <w:numPr>
                <w:ilvl w:val="0"/>
                <w:numId w:val="10"/>
              </w:numPr>
              <w:spacing w:before="0"/>
              <w:jc w:val="left"/>
            </w:pPr>
          </w:p>
        </w:tc>
        <w:tc>
          <w:tcPr>
            <w:tcW w:w="5994" w:type="dxa"/>
          </w:tcPr>
          <w:p w:rsidR="00F4059E" w:rsidRDefault="00A12000" w:rsidP="00A12000">
            <w:p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Adaugarea unui produs din buffer la un produs deja validat si apendarea noului cod de produs la produsul validat existent in productie</w:t>
            </w:r>
            <w:r w:rsidR="001D7A37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1D7A37" w:rsidRPr="00A12000" w:rsidRDefault="001D7A37" w:rsidP="00A12000">
            <w:p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Produsele unificate sunt sterse din buffer.</w:t>
            </w:r>
          </w:p>
        </w:tc>
        <w:tc>
          <w:tcPr>
            <w:tcW w:w="2234" w:type="dxa"/>
          </w:tcPr>
          <w:p w:rsidR="00FB7B6F" w:rsidRPr="00C314AA" w:rsidRDefault="00715A58" w:rsidP="006865F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  <w:t>OK</w:t>
            </w:r>
          </w:p>
        </w:tc>
        <w:tc>
          <w:tcPr>
            <w:tcW w:w="1906" w:type="dxa"/>
          </w:tcPr>
          <w:p w:rsidR="00FB7B6F" w:rsidRPr="00C314AA" w:rsidRDefault="00FB7B6F" w:rsidP="006865F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</w:pPr>
          </w:p>
        </w:tc>
        <w:tc>
          <w:tcPr>
            <w:tcW w:w="3404" w:type="dxa"/>
          </w:tcPr>
          <w:p w:rsidR="00FB7B6F" w:rsidRPr="00C314AA" w:rsidRDefault="00FB7B6F" w:rsidP="006865F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D6F6F" w:rsidRPr="00B14180" w:rsidTr="00FD6F56">
        <w:tc>
          <w:tcPr>
            <w:tcW w:w="1296" w:type="dxa"/>
          </w:tcPr>
          <w:p w:rsidR="00FD6F6F" w:rsidRPr="00C314AA" w:rsidRDefault="00FD6F6F" w:rsidP="00B14180">
            <w:pPr>
              <w:pStyle w:val="ListParagraph"/>
              <w:numPr>
                <w:ilvl w:val="0"/>
                <w:numId w:val="10"/>
              </w:numPr>
              <w:spacing w:before="0"/>
              <w:jc w:val="left"/>
            </w:pPr>
          </w:p>
        </w:tc>
        <w:tc>
          <w:tcPr>
            <w:tcW w:w="5994" w:type="dxa"/>
          </w:tcPr>
          <w:p w:rsidR="00FD6F6F" w:rsidRDefault="00B51441" w:rsidP="00A12000">
            <w:p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Verificarea validarii corecte prin bifarea de “validare corecta”. Salvarea informatiilor de audit: Numele utilizatorului care a validat si data la care s-a unificat produsul.</w:t>
            </w:r>
            <w:r w:rsidR="00BF4D7D">
              <w:rPr>
                <w:rFonts w:asciiTheme="minorHAnsi" w:hAnsiTheme="minorHAnsi" w:cstheme="minorHAnsi"/>
                <w:sz w:val="24"/>
                <w:szCs w:val="24"/>
              </w:rPr>
              <w:t xml:space="preserve"> Marcarea unui produs ca promotie la momentul unificarii</w:t>
            </w:r>
          </w:p>
          <w:p w:rsidR="003873A7" w:rsidRDefault="003873A7" w:rsidP="00A12000">
            <w:p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34" w:type="dxa"/>
          </w:tcPr>
          <w:p w:rsidR="00FD6F6F" w:rsidRDefault="00715A58" w:rsidP="006865F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  <w:t>OK</w:t>
            </w:r>
          </w:p>
        </w:tc>
        <w:tc>
          <w:tcPr>
            <w:tcW w:w="1906" w:type="dxa"/>
          </w:tcPr>
          <w:p w:rsidR="00FD6F6F" w:rsidRPr="00C314AA" w:rsidRDefault="00FD6F6F" w:rsidP="006865F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</w:pPr>
          </w:p>
        </w:tc>
        <w:tc>
          <w:tcPr>
            <w:tcW w:w="3404" w:type="dxa"/>
          </w:tcPr>
          <w:p w:rsidR="00FD6F6F" w:rsidRPr="00C314AA" w:rsidRDefault="00FD6F6F" w:rsidP="006865F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31A6E" w:rsidRPr="00B14180" w:rsidTr="00FD6F56">
        <w:tc>
          <w:tcPr>
            <w:tcW w:w="1296" w:type="dxa"/>
          </w:tcPr>
          <w:p w:rsidR="00A31A6E" w:rsidRPr="00C314AA" w:rsidRDefault="00A31A6E" w:rsidP="00B14180">
            <w:pPr>
              <w:pStyle w:val="ListParagraph"/>
              <w:numPr>
                <w:ilvl w:val="0"/>
                <w:numId w:val="10"/>
              </w:numPr>
              <w:spacing w:before="0"/>
              <w:jc w:val="left"/>
            </w:pPr>
          </w:p>
        </w:tc>
        <w:tc>
          <w:tcPr>
            <w:tcW w:w="5994" w:type="dxa"/>
          </w:tcPr>
          <w:p w:rsidR="00A31A6E" w:rsidRDefault="00A31A6E" w:rsidP="00A12000">
            <w:p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Actulizarea produselor validate cu noile informatii din Scala pe baza codului Scala marcat in CRM ca master.</w:t>
            </w:r>
          </w:p>
          <w:p w:rsidR="00D82BDF" w:rsidRDefault="00D82BDF" w:rsidP="00A12000">
            <w:p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34" w:type="dxa"/>
          </w:tcPr>
          <w:p w:rsidR="00A31A6E" w:rsidRDefault="001125EA" w:rsidP="006865F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  <w:t>OK</w:t>
            </w:r>
          </w:p>
        </w:tc>
        <w:tc>
          <w:tcPr>
            <w:tcW w:w="1906" w:type="dxa"/>
          </w:tcPr>
          <w:p w:rsidR="00A31A6E" w:rsidRPr="00C314AA" w:rsidRDefault="00A31A6E" w:rsidP="006865F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</w:pPr>
          </w:p>
        </w:tc>
        <w:tc>
          <w:tcPr>
            <w:tcW w:w="3404" w:type="dxa"/>
          </w:tcPr>
          <w:p w:rsidR="00A31A6E" w:rsidRPr="00C314AA" w:rsidRDefault="00A31A6E" w:rsidP="006865F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B7B6F" w:rsidRPr="00FB7B6F" w:rsidTr="00187D08">
        <w:tc>
          <w:tcPr>
            <w:tcW w:w="14834" w:type="dxa"/>
            <w:gridSpan w:val="5"/>
          </w:tcPr>
          <w:p w:rsidR="00FB7B6F" w:rsidRPr="00FB7B6F" w:rsidRDefault="003873A7" w:rsidP="006865F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Operatii de corectie</w:t>
            </w:r>
          </w:p>
        </w:tc>
      </w:tr>
      <w:tr w:rsidR="0028470D" w:rsidRPr="00B14180" w:rsidTr="00FD6F56">
        <w:tc>
          <w:tcPr>
            <w:tcW w:w="1296" w:type="dxa"/>
          </w:tcPr>
          <w:p w:rsidR="0028470D" w:rsidRPr="00C314AA" w:rsidRDefault="0028470D" w:rsidP="003873A7">
            <w:pPr>
              <w:pStyle w:val="ListParagraph"/>
              <w:numPr>
                <w:ilvl w:val="0"/>
                <w:numId w:val="14"/>
              </w:numPr>
              <w:spacing w:before="0"/>
              <w:jc w:val="left"/>
            </w:pPr>
          </w:p>
        </w:tc>
        <w:tc>
          <w:tcPr>
            <w:tcW w:w="5994" w:type="dxa"/>
          </w:tcPr>
          <w:p w:rsidR="00E92600" w:rsidRDefault="00E92600" w:rsidP="003C55A6">
            <w:p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Invalidarea unui produs unificat incorect prin stergere din productie.</w:t>
            </w:r>
          </w:p>
          <w:p w:rsidR="00214A0A" w:rsidRDefault="00214A0A" w:rsidP="003C55A6">
            <w:p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Informatiile relationate la produs sunt sterse din CRM.</w:t>
            </w:r>
          </w:p>
        </w:tc>
        <w:tc>
          <w:tcPr>
            <w:tcW w:w="2234" w:type="dxa"/>
          </w:tcPr>
          <w:p w:rsidR="0028470D" w:rsidRPr="00C314AA" w:rsidRDefault="001125EA" w:rsidP="006865F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  <w:t>OK</w:t>
            </w:r>
          </w:p>
        </w:tc>
        <w:tc>
          <w:tcPr>
            <w:tcW w:w="1906" w:type="dxa"/>
          </w:tcPr>
          <w:p w:rsidR="0028470D" w:rsidRPr="00C314AA" w:rsidRDefault="0028470D" w:rsidP="006865F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</w:pPr>
          </w:p>
        </w:tc>
        <w:tc>
          <w:tcPr>
            <w:tcW w:w="3404" w:type="dxa"/>
          </w:tcPr>
          <w:p w:rsidR="0028470D" w:rsidRPr="00C314AA" w:rsidRDefault="0028470D" w:rsidP="006865F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31716" w:rsidRPr="00B14180" w:rsidTr="00FD6F56">
        <w:tc>
          <w:tcPr>
            <w:tcW w:w="1296" w:type="dxa"/>
          </w:tcPr>
          <w:p w:rsidR="00531716" w:rsidRPr="00C314AA" w:rsidRDefault="00531716" w:rsidP="003873A7">
            <w:pPr>
              <w:pStyle w:val="ListParagraph"/>
              <w:numPr>
                <w:ilvl w:val="0"/>
                <w:numId w:val="14"/>
              </w:numPr>
              <w:spacing w:before="0"/>
              <w:jc w:val="left"/>
            </w:pPr>
          </w:p>
        </w:tc>
        <w:tc>
          <w:tcPr>
            <w:tcW w:w="5994" w:type="dxa"/>
          </w:tcPr>
          <w:p w:rsidR="00531716" w:rsidRDefault="00214A0A" w:rsidP="003C55A6">
            <w:p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Reimportul in buffer al produsului invalidat.</w:t>
            </w:r>
          </w:p>
        </w:tc>
        <w:tc>
          <w:tcPr>
            <w:tcW w:w="2234" w:type="dxa"/>
          </w:tcPr>
          <w:p w:rsidR="00531716" w:rsidRPr="00C314AA" w:rsidRDefault="001125EA" w:rsidP="006865F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  <w:t>OK</w:t>
            </w:r>
          </w:p>
        </w:tc>
        <w:tc>
          <w:tcPr>
            <w:tcW w:w="1906" w:type="dxa"/>
          </w:tcPr>
          <w:p w:rsidR="00531716" w:rsidRPr="00C314AA" w:rsidRDefault="00531716" w:rsidP="006865F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</w:pPr>
          </w:p>
        </w:tc>
        <w:tc>
          <w:tcPr>
            <w:tcW w:w="3404" w:type="dxa"/>
          </w:tcPr>
          <w:p w:rsidR="00531716" w:rsidRPr="00C314AA" w:rsidRDefault="00531716" w:rsidP="006865F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14A0A" w:rsidRPr="00B14180" w:rsidTr="00FD6F56">
        <w:tc>
          <w:tcPr>
            <w:tcW w:w="1296" w:type="dxa"/>
          </w:tcPr>
          <w:p w:rsidR="00214A0A" w:rsidRPr="00C314AA" w:rsidRDefault="00214A0A" w:rsidP="003873A7">
            <w:pPr>
              <w:pStyle w:val="ListParagraph"/>
              <w:numPr>
                <w:ilvl w:val="0"/>
                <w:numId w:val="14"/>
              </w:numPr>
              <w:spacing w:before="0"/>
              <w:jc w:val="left"/>
            </w:pPr>
          </w:p>
        </w:tc>
        <w:tc>
          <w:tcPr>
            <w:tcW w:w="5994" w:type="dxa"/>
          </w:tcPr>
          <w:p w:rsidR="00214A0A" w:rsidRDefault="00214A0A" w:rsidP="00214A0A">
            <w:p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Reunificarea lui corecta si reimportul corect al datelor relationate din EMA</w:t>
            </w:r>
          </w:p>
        </w:tc>
        <w:tc>
          <w:tcPr>
            <w:tcW w:w="2234" w:type="dxa"/>
          </w:tcPr>
          <w:p w:rsidR="00214A0A" w:rsidRPr="00C314AA" w:rsidRDefault="001125EA" w:rsidP="006865F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  <w:t>OK</w:t>
            </w:r>
          </w:p>
        </w:tc>
        <w:tc>
          <w:tcPr>
            <w:tcW w:w="1906" w:type="dxa"/>
          </w:tcPr>
          <w:p w:rsidR="00214A0A" w:rsidRPr="00C314AA" w:rsidRDefault="00214A0A" w:rsidP="006865F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noProof/>
                <w:sz w:val="24"/>
                <w:szCs w:val="24"/>
                <w:lang w:val="ro-RO"/>
              </w:rPr>
            </w:pPr>
          </w:p>
        </w:tc>
        <w:tc>
          <w:tcPr>
            <w:tcW w:w="3404" w:type="dxa"/>
          </w:tcPr>
          <w:p w:rsidR="00214A0A" w:rsidRPr="00C314AA" w:rsidRDefault="00214A0A" w:rsidP="006865F5">
            <w:pPr>
              <w:tabs>
                <w:tab w:val="left" w:pos="3735"/>
                <w:tab w:val="right" w:pos="864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F77AA6" w:rsidRPr="00A738F0" w:rsidRDefault="00F77AA6" w:rsidP="00F77AA6">
      <w:pPr>
        <w:rPr>
          <w:rFonts w:ascii="Calibri" w:hAnsi="Calibri"/>
          <w:sz w:val="18"/>
          <w:szCs w:val="18"/>
          <w:lang w:val="ro-RO"/>
        </w:rPr>
      </w:pPr>
    </w:p>
    <w:sectPr w:rsidR="00F77AA6" w:rsidRPr="00A738F0" w:rsidSect="008D29A5">
      <w:headerReference w:type="default" r:id="rId8"/>
      <w:footerReference w:type="default" r:id="rId9"/>
      <w:pgSz w:w="16840" w:h="11907" w:orient="landscape" w:code="9"/>
      <w:pgMar w:top="1134" w:right="567" w:bottom="567" w:left="567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B0B" w:rsidRDefault="00B51B0B">
      <w:r>
        <w:separator/>
      </w:r>
    </w:p>
  </w:endnote>
  <w:endnote w:type="continuationSeparator" w:id="0">
    <w:p w:rsidR="00B51B0B" w:rsidRDefault="00B51B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FuturaExtra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vertAnchor="text" w:tblpX="2988" w:tblpY="1"/>
      <w:tblOverlap w:val="never"/>
      <w:tblW w:w="0" w:type="auto"/>
      <w:tblCellMar>
        <w:left w:w="0" w:type="dxa"/>
        <w:right w:w="0" w:type="dxa"/>
      </w:tblCellMar>
      <w:tblLook w:val="01E0"/>
    </w:tblPr>
    <w:tblGrid>
      <w:gridCol w:w="20"/>
    </w:tblGrid>
    <w:tr w:rsidR="00BA0D9F" w:rsidTr="0061045B">
      <w:trPr>
        <w:trHeight w:hRule="exact" w:val="284"/>
      </w:trPr>
      <w:tc>
        <w:tcPr>
          <w:tcW w:w="20" w:type="dxa"/>
        </w:tcPr>
        <w:p w:rsidR="00BA0D9F" w:rsidRPr="00016C7A" w:rsidRDefault="00BA0D9F" w:rsidP="0061045B">
          <w:pPr>
            <w:pStyle w:val="Footer"/>
            <w:rPr>
              <w:sz w:val="16"/>
              <w:szCs w:val="16"/>
            </w:rPr>
          </w:pPr>
        </w:p>
      </w:tc>
    </w:tr>
    <w:tr w:rsidR="00BA0D9F" w:rsidTr="0061045B">
      <w:trPr>
        <w:trHeight w:hRule="exact" w:val="284"/>
      </w:trPr>
      <w:tc>
        <w:tcPr>
          <w:tcW w:w="20" w:type="dxa"/>
        </w:tcPr>
        <w:p w:rsidR="00BA0D9F" w:rsidRPr="00016C7A" w:rsidRDefault="00BA0D9F" w:rsidP="0061045B">
          <w:pPr>
            <w:pStyle w:val="Footer"/>
            <w:rPr>
              <w:sz w:val="16"/>
              <w:szCs w:val="16"/>
            </w:rPr>
          </w:pPr>
        </w:p>
      </w:tc>
    </w:tr>
    <w:tr w:rsidR="00BA0D9F" w:rsidRPr="00016C7A" w:rsidTr="0061045B">
      <w:trPr>
        <w:trHeight w:hRule="exact" w:val="284"/>
      </w:trPr>
      <w:tc>
        <w:tcPr>
          <w:tcW w:w="20" w:type="dxa"/>
        </w:tcPr>
        <w:p w:rsidR="00BA0D9F" w:rsidRPr="00016C7A" w:rsidRDefault="00BA0D9F" w:rsidP="0061045B">
          <w:pPr>
            <w:pStyle w:val="Footer"/>
            <w:rPr>
              <w:color w:val="FFFFFF"/>
              <w:sz w:val="16"/>
              <w:szCs w:val="16"/>
            </w:rPr>
          </w:pPr>
        </w:p>
      </w:tc>
    </w:tr>
  </w:tbl>
  <w:p w:rsidR="0061045B" w:rsidRPr="00B537FA" w:rsidRDefault="0061045B" w:rsidP="00B537FA">
    <w:pPr>
      <w:rPr>
        <w:rFonts w:eastAsiaTheme="minorEastAsia" w:cstheme="minorHAnsi"/>
        <w:bCs/>
        <w:noProof/>
        <w:color w:val="1F497D" w:themeColor="text2"/>
      </w:rPr>
    </w:pPr>
    <w:r w:rsidRPr="0061045B">
      <w:rPr>
        <w:rFonts w:ascii="Calibri" w:hAnsi="Calibri" w:cs="Arial"/>
        <w:sz w:val="18"/>
        <w:szCs w:val="18"/>
      </w:rPr>
      <w:t xml:space="preserve">Matricia Solutions S.R.L. </w:t>
    </w:r>
    <w:r w:rsidRPr="0061045B">
      <w:rPr>
        <w:rFonts w:cs="Arial"/>
        <w:sz w:val="18"/>
        <w:szCs w:val="18"/>
      </w:rPr>
      <w:t>●</w:t>
    </w:r>
    <w:r w:rsidRPr="0061045B">
      <w:rPr>
        <w:rFonts w:ascii="Calibri" w:hAnsi="Calibri" w:cs="Arial"/>
        <w:sz w:val="18"/>
        <w:szCs w:val="18"/>
      </w:rPr>
      <w:t xml:space="preserve"> </w:t>
    </w:r>
    <w:r w:rsidR="00B537FA" w:rsidRPr="00B537FA">
      <w:rPr>
        <w:rFonts w:asciiTheme="minorHAnsi" w:eastAsiaTheme="minorEastAsia" w:hAnsiTheme="minorHAnsi" w:cstheme="minorHAnsi"/>
        <w:noProof/>
        <w:lang w:val="en-GB"/>
      </w:rPr>
      <w:t xml:space="preserve">Tel.: +40 </w:t>
    </w:r>
    <w:r w:rsidR="00B537FA" w:rsidRPr="00B537FA">
      <w:rPr>
        <w:rFonts w:asciiTheme="minorHAnsi" w:eastAsiaTheme="minorEastAsia" w:hAnsiTheme="minorHAnsi" w:cstheme="minorHAnsi"/>
        <w:bCs/>
        <w:noProof/>
      </w:rPr>
      <w:t xml:space="preserve">21 232 6232; </w:t>
    </w:r>
    <w:r w:rsidR="00B537FA" w:rsidRPr="00B537FA">
      <w:rPr>
        <w:rFonts w:asciiTheme="minorHAnsi" w:eastAsiaTheme="minorEastAsia" w:hAnsiTheme="minorHAnsi" w:cstheme="minorHAnsi"/>
        <w:noProof/>
        <w:lang w:val="en-GB"/>
      </w:rPr>
      <w:t xml:space="preserve">Fax: +40 </w:t>
    </w:r>
    <w:r w:rsidR="00B537FA" w:rsidRPr="00B537FA">
      <w:rPr>
        <w:rFonts w:asciiTheme="minorHAnsi" w:eastAsiaTheme="minorEastAsia" w:hAnsiTheme="minorHAnsi" w:cstheme="minorHAnsi"/>
        <w:bCs/>
        <w:noProof/>
      </w:rPr>
      <w:t>21 232 0301</w:t>
    </w:r>
    <w:r w:rsidR="00B537FA">
      <w:rPr>
        <w:rFonts w:asciiTheme="minorHAnsi" w:eastAsiaTheme="minorEastAsia" w:hAnsiTheme="minorHAnsi" w:cstheme="minorHAnsi"/>
        <w:bCs/>
        <w:noProof/>
      </w:rPr>
      <w:t xml:space="preserve">   </w:t>
    </w:r>
    <w:r w:rsidRPr="0061045B">
      <w:rPr>
        <w:rFonts w:cs="Arial"/>
        <w:sz w:val="18"/>
        <w:szCs w:val="18"/>
      </w:rPr>
      <w:t>●</w:t>
    </w:r>
    <w:r w:rsidRPr="0061045B">
      <w:rPr>
        <w:rFonts w:ascii="Calibri" w:hAnsi="Calibri" w:cs="Arial"/>
        <w:sz w:val="18"/>
        <w:szCs w:val="18"/>
      </w:rPr>
      <w:t xml:space="preserve"> </w:t>
    </w:r>
    <w:hyperlink r:id="rId1" w:history="1">
      <w:r w:rsidRPr="0061045B">
        <w:rPr>
          <w:rStyle w:val="Hyperlink"/>
          <w:rFonts w:ascii="Calibri" w:hAnsi="Calibri" w:cs="Arial"/>
          <w:sz w:val="18"/>
          <w:szCs w:val="18"/>
        </w:rPr>
        <w:t>www.matricia.ro</w:t>
      </w:r>
    </w:hyperlink>
  </w:p>
  <w:p w:rsidR="00BA0D9F" w:rsidRPr="007459D7" w:rsidRDefault="00BA0D9F" w:rsidP="0061045B">
    <w:pPr>
      <w:pStyle w:val="Footer"/>
      <w:rPr>
        <w:rFonts w:ascii="Calibri" w:hAnsi="Calibri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B0B" w:rsidRDefault="00B51B0B">
      <w:r>
        <w:separator/>
      </w:r>
    </w:p>
  </w:footnote>
  <w:footnote w:type="continuationSeparator" w:id="0">
    <w:p w:rsidR="00B51B0B" w:rsidRDefault="00B51B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D9F" w:rsidRDefault="004D0C62" w:rsidP="001015A0">
    <w:pPr>
      <w:pStyle w:val="Header"/>
      <w:tabs>
        <w:tab w:val="clear" w:pos="4320"/>
        <w:tab w:val="clear" w:pos="8640"/>
        <w:tab w:val="left" w:pos="4335"/>
        <w:tab w:val="left" w:pos="9300"/>
      </w:tabs>
      <w:spacing w:after="480"/>
    </w:pPr>
    <w:r>
      <w:rPr>
        <w:noProof/>
        <w:lang w:val="ro-RO" w:eastAsia="ro-RO"/>
      </w:rPr>
      <w:drawing>
        <wp:inline distT="0" distB="0" distL="0" distR="0">
          <wp:extent cx="2039620" cy="436245"/>
          <wp:effectExtent l="19050" t="0" r="0" b="0"/>
          <wp:docPr id="1" name="Picture 1" descr="matricia_loho_hrz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tricia_loho_hrz_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9620" cy="4362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A02F0"/>
    <w:multiLevelType w:val="hybridMultilevel"/>
    <w:tmpl w:val="DDAEF4AC"/>
    <w:lvl w:ilvl="0" w:tplc="4BA2F35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B73936"/>
    <w:multiLevelType w:val="hybridMultilevel"/>
    <w:tmpl w:val="9F3656CE"/>
    <w:lvl w:ilvl="0" w:tplc="5A609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2298C"/>
    <w:multiLevelType w:val="hybridMultilevel"/>
    <w:tmpl w:val="15A0F7C0"/>
    <w:lvl w:ilvl="0" w:tplc="9B4AE5D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35C01"/>
    <w:multiLevelType w:val="hybridMultilevel"/>
    <w:tmpl w:val="C07868A8"/>
    <w:lvl w:ilvl="0" w:tplc="8E862F22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16599"/>
    <w:multiLevelType w:val="hybridMultilevel"/>
    <w:tmpl w:val="44500850"/>
    <w:lvl w:ilvl="0" w:tplc="4C640432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C55B2"/>
    <w:multiLevelType w:val="hybridMultilevel"/>
    <w:tmpl w:val="B92EA5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A2244BC"/>
    <w:multiLevelType w:val="hybridMultilevel"/>
    <w:tmpl w:val="89A87AE8"/>
    <w:lvl w:ilvl="0" w:tplc="3CF4C308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F1FFF"/>
    <w:multiLevelType w:val="hybridMultilevel"/>
    <w:tmpl w:val="7946DF50"/>
    <w:lvl w:ilvl="0" w:tplc="AF98D074">
      <w:start w:val="1"/>
      <w:numFmt w:val="decimal"/>
      <w:pStyle w:val="NoSpac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8612F"/>
    <w:multiLevelType w:val="hybridMultilevel"/>
    <w:tmpl w:val="D6483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A33539"/>
    <w:multiLevelType w:val="hybridMultilevel"/>
    <w:tmpl w:val="EE70E1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B4A390E"/>
    <w:multiLevelType w:val="hybridMultilevel"/>
    <w:tmpl w:val="3348A048"/>
    <w:lvl w:ilvl="0" w:tplc="5A609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0A327E"/>
    <w:multiLevelType w:val="hybridMultilevel"/>
    <w:tmpl w:val="4514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3F36F2"/>
    <w:multiLevelType w:val="hybridMultilevel"/>
    <w:tmpl w:val="3B6AC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9F8635F"/>
    <w:multiLevelType w:val="hybridMultilevel"/>
    <w:tmpl w:val="9F3656CE"/>
    <w:lvl w:ilvl="0" w:tplc="5A609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0"/>
  </w:num>
  <w:num w:numId="5">
    <w:abstractNumId w:val="3"/>
  </w:num>
  <w:num w:numId="6">
    <w:abstractNumId w:val="11"/>
  </w:num>
  <w:num w:numId="7">
    <w:abstractNumId w:val="2"/>
  </w:num>
  <w:num w:numId="8">
    <w:abstractNumId w:val="8"/>
  </w:num>
  <w:num w:numId="9">
    <w:abstractNumId w:val="7"/>
  </w:num>
  <w:num w:numId="10">
    <w:abstractNumId w:val="13"/>
  </w:num>
  <w:num w:numId="11">
    <w:abstractNumId w:val="4"/>
  </w:num>
  <w:num w:numId="12">
    <w:abstractNumId w:val="6"/>
  </w:num>
  <w:num w:numId="13">
    <w:abstractNumId w:val="1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GrammaticalErrors/>
  <w:attachedTemplate r:id="rId1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4D5577"/>
    <w:rsid w:val="0000089C"/>
    <w:rsid w:val="000127CD"/>
    <w:rsid w:val="00014C50"/>
    <w:rsid w:val="00016C7A"/>
    <w:rsid w:val="000734F6"/>
    <w:rsid w:val="0009114F"/>
    <w:rsid w:val="000963E0"/>
    <w:rsid w:val="000A470A"/>
    <w:rsid w:val="000C226D"/>
    <w:rsid w:val="000C5C0E"/>
    <w:rsid w:val="000D28D0"/>
    <w:rsid w:val="001015A0"/>
    <w:rsid w:val="00106250"/>
    <w:rsid w:val="001125EA"/>
    <w:rsid w:val="00112C7C"/>
    <w:rsid w:val="00122460"/>
    <w:rsid w:val="001367C0"/>
    <w:rsid w:val="001514A7"/>
    <w:rsid w:val="001645A2"/>
    <w:rsid w:val="00173A0C"/>
    <w:rsid w:val="00177B68"/>
    <w:rsid w:val="001812BC"/>
    <w:rsid w:val="00184256"/>
    <w:rsid w:val="00194986"/>
    <w:rsid w:val="001A0E35"/>
    <w:rsid w:val="001B2023"/>
    <w:rsid w:val="001D1EB5"/>
    <w:rsid w:val="001D7A37"/>
    <w:rsid w:val="00214A0A"/>
    <w:rsid w:val="002353BB"/>
    <w:rsid w:val="00257CD0"/>
    <w:rsid w:val="0028033F"/>
    <w:rsid w:val="0028470D"/>
    <w:rsid w:val="00285798"/>
    <w:rsid w:val="002B1788"/>
    <w:rsid w:val="002C6EDF"/>
    <w:rsid w:val="002C7E7E"/>
    <w:rsid w:val="002E5041"/>
    <w:rsid w:val="002F578E"/>
    <w:rsid w:val="00305997"/>
    <w:rsid w:val="0031347A"/>
    <w:rsid w:val="00343E1A"/>
    <w:rsid w:val="00350278"/>
    <w:rsid w:val="003511D1"/>
    <w:rsid w:val="00352A37"/>
    <w:rsid w:val="0035559C"/>
    <w:rsid w:val="003873A7"/>
    <w:rsid w:val="003B642B"/>
    <w:rsid w:val="003B7F9B"/>
    <w:rsid w:val="003C55A6"/>
    <w:rsid w:val="003C7F90"/>
    <w:rsid w:val="003E5F4E"/>
    <w:rsid w:val="0041005B"/>
    <w:rsid w:val="00412990"/>
    <w:rsid w:val="00413A89"/>
    <w:rsid w:val="004176F8"/>
    <w:rsid w:val="004424A7"/>
    <w:rsid w:val="004524C0"/>
    <w:rsid w:val="00460855"/>
    <w:rsid w:val="00461982"/>
    <w:rsid w:val="004858A9"/>
    <w:rsid w:val="004B3FEE"/>
    <w:rsid w:val="004D0C62"/>
    <w:rsid w:val="004D5577"/>
    <w:rsid w:val="0052419B"/>
    <w:rsid w:val="00531716"/>
    <w:rsid w:val="00561B23"/>
    <w:rsid w:val="00564D60"/>
    <w:rsid w:val="0058294A"/>
    <w:rsid w:val="00585631"/>
    <w:rsid w:val="00586810"/>
    <w:rsid w:val="00590119"/>
    <w:rsid w:val="005D0F5D"/>
    <w:rsid w:val="005F0550"/>
    <w:rsid w:val="005F2C1D"/>
    <w:rsid w:val="0061045B"/>
    <w:rsid w:val="00633C41"/>
    <w:rsid w:val="00657F3A"/>
    <w:rsid w:val="006642C4"/>
    <w:rsid w:val="006743CD"/>
    <w:rsid w:val="00682AAB"/>
    <w:rsid w:val="006865F5"/>
    <w:rsid w:val="006A1521"/>
    <w:rsid w:val="006C2361"/>
    <w:rsid w:val="006C2523"/>
    <w:rsid w:val="006C7CFD"/>
    <w:rsid w:val="006F2955"/>
    <w:rsid w:val="00715A58"/>
    <w:rsid w:val="007230E1"/>
    <w:rsid w:val="00732787"/>
    <w:rsid w:val="00733A71"/>
    <w:rsid w:val="007459D7"/>
    <w:rsid w:val="00747C34"/>
    <w:rsid w:val="00760B3A"/>
    <w:rsid w:val="00761F7C"/>
    <w:rsid w:val="007654D0"/>
    <w:rsid w:val="00766288"/>
    <w:rsid w:val="00790D15"/>
    <w:rsid w:val="007A0BC8"/>
    <w:rsid w:val="007B4AB9"/>
    <w:rsid w:val="007D0D8C"/>
    <w:rsid w:val="007D5F6A"/>
    <w:rsid w:val="007E2BED"/>
    <w:rsid w:val="0080193F"/>
    <w:rsid w:val="0081509E"/>
    <w:rsid w:val="00824151"/>
    <w:rsid w:val="00824966"/>
    <w:rsid w:val="00833AC4"/>
    <w:rsid w:val="00862F21"/>
    <w:rsid w:val="0087460B"/>
    <w:rsid w:val="00887A1A"/>
    <w:rsid w:val="00887A26"/>
    <w:rsid w:val="00891538"/>
    <w:rsid w:val="008972DC"/>
    <w:rsid w:val="008D29A5"/>
    <w:rsid w:val="008E57EF"/>
    <w:rsid w:val="008F2B56"/>
    <w:rsid w:val="00903FA1"/>
    <w:rsid w:val="009056A0"/>
    <w:rsid w:val="00906DA5"/>
    <w:rsid w:val="0091581B"/>
    <w:rsid w:val="009221CB"/>
    <w:rsid w:val="00937834"/>
    <w:rsid w:val="009407A6"/>
    <w:rsid w:val="00962E9C"/>
    <w:rsid w:val="0097295D"/>
    <w:rsid w:val="00983605"/>
    <w:rsid w:val="009848E0"/>
    <w:rsid w:val="009A4792"/>
    <w:rsid w:val="009F6D96"/>
    <w:rsid w:val="00A02291"/>
    <w:rsid w:val="00A12000"/>
    <w:rsid w:val="00A24819"/>
    <w:rsid w:val="00A30EAA"/>
    <w:rsid w:val="00A31A6E"/>
    <w:rsid w:val="00A4620C"/>
    <w:rsid w:val="00A47CB9"/>
    <w:rsid w:val="00A55ED4"/>
    <w:rsid w:val="00A63825"/>
    <w:rsid w:val="00A738F0"/>
    <w:rsid w:val="00A81DEB"/>
    <w:rsid w:val="00AA760B"/>
    <w:rsid w:val="00AB228B"/>
    <w:rsid w:val="00AC08E1"/>
    <w:rsid w:val="00AC437A"/>
    <w:rsid w:val="00AC5D42"/>
    <w:rsid w:val="00AD1597"/>
    <w:rsid w:val="00AE3694"/>
    <w:rsid w:val="00AF5F46"/>
    <w:rsid w:val="00B02133"/>
    <w:rsid w:val="00B0654B"/>
    <w:rsid w:val="00B121DF"/>
    <w:rsid w:val="00B14180"/>
    <w:rsid w:val="00B2157A"/>
    <w:rsid w:val="00B32570"/>
    <w:rsid w:val="00B464C5"/>
    <w:rsid w:val="00B51441"/>
    <w:rsid w:val="00B51B0B"/>
    <w:rsid w:val="00B537FA"/>
    <w:rsid w:val="00BA0D9F"/>
    <w:rsid w:val="00BA2230"/>
    <w:rsid w:val="00BB2CBF"/>
    <w:rsid w:val="00BD3EBF"/>
    <w:rsid w:val="00BF4D7D"/>
    <w:rsid w:val="00C058CB"/>
    <w:rsid w:val="00C06C7A"/>
    <w:rsid w:val="00C13D16"/>
    <w:rsid w:val="00C14077"/>
    <w:rsid w:val="00C16C84"/>
    <w:rsid w:val="00C314AA"/>
    <w:rsid w:val="00C34E41"/>
    <w:rsid w:val="00C47F77"/>
    <w:rsid w:val="00C83269"/>
    <w:rsid w:val="00C86829"/>
    <w:rsid w:val="00CA4081"/>
    <w:rsid w:val="00CC01D9"/>
    <w:rsid w:val="00CC03CF"/>
    <w:rsid w:val="00CC0A7E"/>
    <w:rsid w:val="00CD19B0"/>
    <w:rsid w:val="00D2065A"/>
    <w:rsid w:val="00D22331"/>
    <w:rsid w:val="00D415AC"/>
    <w:rsid w:val="00D4557B"/>
    <w:rsid w:val="00D82BDF"/>
    <w:rsid w:val="00D95ACD"/>
    <w:rsid w:val="00DA1FA2"/>
    <w:rsid w:val="00DC6488"/>
    <w:rsid w:val="00DC6924"/>
    <w:rsid w:val="00DE14D7"/>
    <w:rsid w:val="00DF4A02"/>
    <w:rsid w:val="00E05375"/>
    <w:rsid w:val="00E154FE"/>
    <w:rsid w:val="00E31D08"/>
    <w:rsid w:val="00E37451"/>
    <w:rsid w:val="00E510A7"/>
    <w:rsid w:val="00E63368"/>
    <w:rsid w:val="00E73E5F"/>
    <w:rsid w:val="00E85DFB"/>
    <w:rsid w:val="00E92600"/>
    <w:rsid w:val="00E978B0"/>
    <w:rsid w:val="00EB56D6"/>
    <w:rsid w:val="00EC281D"/>
    <w:rsid w:val="00EC3562"/>
    <w:rsid w:val="00EC3B78"/>
    <w:rsid w:val="00EC5EDE"/>
    <w:rsid w:val="00ED1702"/>
    <w:rsid w:val="00EE14C0"/>
    <w:rsid w:val="00EF04DF"/>
    <w:rsid w:val="00F258B6"/>
    <w:rsid w:val="00F35322"/>
    <w:rsid w:val="00F36DA4"/>
    <w:rsid w:val="00F4059E"/>
    <w:rsid w:val="00F43D3D"/>
    <w:rsid w:val="00F46B7C"/>
    <w:rsid w:val="00F5211F"/>
    <w:rsid w:val="00F55291"/>
    <w:rsid w:val="00F77AA6"/>
    <w:rsid w:val="00FB1B5D"/>
    <w:rsid w:val="00FB7B6F"/>
    <w:rsid w:val="00FD4649"/>
    <w:rsid w:val="00FD6F56"/>
    <w:rsid w:val="00FD6F6F"/>
    <w:rsid w:val="00FD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7AA6"/>
    <w:pPr>
      <w:spacing w:before="60" w:after="60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F77AA6"/>
    <w:pPr>
      <w:keepNext/>
      <w:spacing w:before="120"/>
      <w:outlineLvl w:val="0"/>
    </w:pPr>
    <w:rPr>
      <w:b/>
      <w:sz w:val="22"/>
      <w:lang w:val="en-GB"/>
    </w:rPr>
  </w:style>
  <w:style w:type="paragraph" w:styleId="Heading2">
    <w:name w:val="heading 2"/>
    <w:basedOn w:val="Normal"/>
    <w:next w:val="Normal"/>
    <w:qFormat/>
    <w:rsid w:val="00F77AA6"/>
    <w:pPr>
      <w:keepNext/>
      <w:spacing w:after="40"/>
      <w:jc w:val="center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F77AA6"/>
    <w:pPr>
      <w:keepNext/>
      <w:outlineLvl w:val="2"/>
    </w:pPr>
    <w:rPr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7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Header1"/>
    <w:basedOn w:val="Normal"/>
    <w:rsid w:val="00F77A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77A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7AA6"/>
  </w:style>
  <w:style w:type="paragraph" w:styleId="Title">
    <w:name w:val="Title"/>
    <w:basedOn w:val="Normal"/>
    <w:qFormat/>
    <w:rsid w:val="00F77AA6"/>
    <w:pPr>
      <w:spacing w:after="120"/>
      <w:jc w:val="center"/>
    </w:pPr>
    <w:rPr>
      <w:rFonts w:ascii="FuturaExtraBold" w:hAnsi="FuturaExtraBold"/>
      <w:b/>
      <w:sz w:val="40"/>
      <w:lang w:val="en-GB"/>
    </w:rPr>
  </w:style>
  <w:style w:type="character" w:styleId="Hyperlink">
    <w:name w:val="Hyperlink"/>
    <w:basedOn w:val="DefaultParagraphFont"/>
    <w:rsid w:val="00F77AA6"/>
    <w:rPr>
      <w:color w:val="0000FF"/>
      <w:u w:val="single"/>
    </w:rPr>
  </w:style>
  <w:style w:type="paragraph" w:customStyle="1" w:styleId="CharCharCharCharCharCharChar">
    <w:name w:val="Char Char Char Char Char Char Char"/>
    <w:basedOn w:val="Normal"/>
    <w:rsid w:val="00F77AA6"/>
    <w:pPr>
      <w:spacing w:before="0" w:after="160" w:line="240" w:lineRule="exact"/>
    </w:pPr>
    <w:rPr>
      <w:rFonts w:ascii="Verdana" w:hAnsi="Verdana"/>
    </w:rPr>
  </w:style>
  <w:style w:type="character" w:customStyle="1" w:styleId="FooterChar">
    <w:name w:val="Footer Char"/>
    <w:basedOn w:val="DefaultParagraphFont"/>
    <w:link w:val="Footer"/>
    <w:uiPriority w:val="99"/>
    <w:rsid w:val="0061045B"/>
    <w:rPr>
      <w:rFonts w:ascii="Arial" w:hAnsi="Arial"/>
    </w:rPr>
  </w:style>
  <w:style w:type="paragraph" w:styleId="DocumentMap">
    <w:name w:val="Document Map"/>
    <w:basedOn w:val="Normal"/>
    <w:link w:val="DocumentMapChar"/>
    <w:rsid w:val="00A4620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4620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4424A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4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5F5"/>
    <w:pPr>
      <w:spacing w:before="200" w:after="200" w:line="276" w:lineRule="auto"/>
      <w:ind w:left="720"/>
      <w:contextualSpacing/>
      <w:jc w:val="both"/>
    </w:pPr>
    <w:rPr>
      <w:rFonts w:ascii="Calibri" w:hAnsi="Calibri"/>
      <w:lang w:bidi="en-US"/>
    </w:rPr>
  </w:style>
  <w:style w:type="paragraph" w:styleId="NormalWeb">
    <w:name w:val="Normal (Web)"/>
    <w:basedOn w:val="Normal"/>
    <w:rsid w:val="006865F5"/>
    <w:pPr>
      <w:spacing w:before="100" w:after="100" w:line="276" w:lineRule="auto"/>
      <w:jc w:val="both"/>
    </w:pPr>
    <w:rPr>
      <w:rFonts w:ascii="Times New Roman" w:hAnsi="Times New Roman"/>
      <w:sz w:val="24"/>
      <w:lang w:val="en-GB"/>
    </w:rPr>
  </w:style>
  <w:style w:type="paragraph" w:styleId="ListBullet">
    <w:name w:val="List Bullet"/>
    <w:basedOn w:val="Normal"/>
    <w:autoRedefine/>
    <w:rsid w:val="006865F5"/>
    <w:pPr>
      <w:spacing w:before="200" w:after="120" w:line="276" w:lineRule="auto"/>
      <w:ind w:left="360"/>
      <w:jc w:val="both"/>
    </w:pPr>
    <w:rPr>
      <w:rFonts w:ascii="Calibri" w:hAnsi="Calibri"/>
      <w:lang w:val="ro-RO" w:bidi="en-US"/>
    </w:rPr>
  </w:style>
  <w:style w:type="character" w:styleId="IntenseEmphasis">
    <w:name w:val="Intense Emphasis"/>
    <w:basedOn w:val="LineNumber"/>
    <w:uiPriority w:val="21"/>
    <w:qFormat/>
    <w:rsid w:val="00B14180"/>
    <w:rPr>
      <w:b/>
      <w:bCs/>
      <w:i/>
      <w:iCs/>
      <w:color w:val="4F81BD" w:themeColor="accent1"/>
    </w:rPr>
  </w:style>
  <w:style w:type="paragraph" w:styleId="NoSpacing">
    <w:name w:val="No Spacing"/>
    <w:basedOn w:val="Normal"/>
    <w:uiPriority w:val="1"/>
    <w:qFormat/>
    <w:rsid w:val="00B14180"/>
    <w:pPr>
      <w:numPr>
        <w:numId w:val="9"/>
      </w:numPr>
      <w:ind w:left="374" w:hanging="14"/>
    </w:pPr>
  </w:style>
  <w:style w:type="character" w:styleId="LineNumber">
    <w:name w:val="line number"/>
    <w:basedOn w:val="DefaultParagraphFont"/>
    <w:rsid w:val="00B141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1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ricia.r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a.popescu\AppData\Local\Microsoft\Windows\Temporary%20Internet%20Files\Content.Outlook\VR9W9ONU\Minutes_Renani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92857-CBC4-4B82-B454-1FD29D30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Minutes_Renania.dot</Template>
  <TotalTime>3749</TotalTime>
  <Pages>2</Pages>
  <Words>171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Request Form</vt:lpstr>
    </vt:vector>
  </TitlesOfParts>
  <Company>Scala Business Solutions</Company>
  <LinksUpToDate>false</LinksUpToDate>
  <CharactersWithSpaces>1167</CharactersWithSpaces>
  <SharedDoc>false</SharedDoc>
  <HLinks>
    <vt:vector size="6" baseType="variant">
      <vt:variant>
        <vt:i4>7536691</vt:i4>
      </vt:variant>
      <vt:variant>
        <vt:i4>0</vt:i4>
      </vt:variant>
      <vt:variant>
        <vt:i4>0</vt:i4>
      </vt:variant>
      <vt:variant>
        <vt:i4>5</vt:i4>
      </vt:variant>
      <vt:variant>
        <vt:lpwstr>http://www.matricia.ro/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Request Form</dc:title>
  <dc:creator>daniela.popescu</dc:creator>
  <cp:lastModifiedBy>Radu Cazacu</cp:lastModifiedBy>
  <cp:revision>101</cp:revision>
  <cp:lastPrinted>2010-09-14T13:41:00Z</cp:lastPrinted>
  <dcterms:created xsi:type="dcterms:W3CDTF">2010-09-14T13:44:00Z</dcterms:created>
  <dcterms:modified xsi:type="dcterms:W3CDTF">2011-01-14T14:59:00Z</dcterms:modified>
</cp:coreProperties>
</file>
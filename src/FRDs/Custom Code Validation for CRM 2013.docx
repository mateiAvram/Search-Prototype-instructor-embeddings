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Content>
        <w:sdt>
          <w:sdtPr>
            <w:alias w:val="Post Title"/>
            <w:id w:val="89512082"/>
            <w:placeholder>
              <w:docPart w:val="F71AC9A3B1FB4ABD8723CA56F3AC339D"/>
            </w:placeholder>
            <w:dataBinding w:xpath="/ns0:BlogPostInfo/ns0:PostTitle" w:storeItemID="{5F329CAD-B019-4FA6-9FEF-74898909AD20}"/>
            <w:text/>
          </w:sdtPr>
          <w:sdtContent>
            <w:p w:rsidR="002B73BE" w:rsidRDefault="002B73BE">
              <w:pPr>
                <w:pStyle w:val="Publishwithline"/>
              </w:pPr>
              <w:r>
                <w:t xml:space="preserve">Custom Code Validation for CRM </w:t>
              </w:r>
              <w:proofErr w:type="gramStart"/>
              <w:r>
                <w:t>2013  -</w:t>
              </w:r>
              <w:proofErr w:type="gramEnd"/>
              <w:r>
                <w:t xml:space="preserve"> Results</w:t>
              </w:r>
            </w:p>
          </w:sdtContent>
        </w:sdt>
        <w:p w:rsidR="002B73BE" w:rsidRDefault="002B73BE">
          <w:pPr>
            <w:pStyle w:val="underline"/>
          </w:pPr>
        </w:p>
        <w:p w:rsidR="002B73BE" w:rsidRDefault="002B73BE">
          <w:pPr>
            <w:pStyle w:val="PadderBetweenControlandBody"/>
          </w:pPr>
        </w:p>
      </w:sdtContent>
    </w:sdt>
    <w:p w:rsidR="00440CF8" w:rsidRDefault="00440CF8"/>
    <w:p w:rsidR="002B73BE" w:rsidRDefault="002B73BE"/>
    <w:p w:rsidR="002B73BE" w:rsidRDefault="002B73BE"/>
    <w:p w:rsidR="002B73BE" w:rsidRPr="002B73BE" w:rsidRDefault="002B73BE" w:rsidP="002B73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2B73BE">
        <w:rPr>
          <w:sz w:val="28"/>
        </w:rPr>
        <w:t>getSelectedOption</w:t>
      </w:r>
      <w:proofErr w:type="spellEnd"/>
      <w:r w:rsidRPr="002B73BE">
        <w:rPr>
          <w:sz w:val="28"/>
        </w:rPr>
        <w:t>()</w:t>
      </w:r>
      <w:r w:rsidRPr="002B73BE">
        <w:rPr>
          <w:color w:val="FF0000"/>
          <w:sz w:val="28"/>
        </w:rPr>
        <w:t>.text</w:t>
      </w:r>
    </w:p>
    <w:p w:rsidR="002B73BE" w:rsidRDefault="002B73BE" w:rsidP="002B73BE">
      <w:pPr>
        <w:pStyle w:val="ListParagraph"/>
        <w:numPr>
          <w:ilvl w:val="0"/>
          <w:numId w:val="2"/>
        </w:numPr>
      </w:pPr>
      <w:proofErr w:type="spellStart"/>
      <w:r>
        <w:t>mat_BuildingScripts</w:t>
      </w:r>
      <w:proofErr w:type="spellEnd"/>
    </w:p>
    <w:p w:rsidR="002B73BE" w:rsidRDefault="002B73BE" w:rsidP="002B73BE">
      <w:pPr>
        <w:pStyle w:val="ListParagraph"/>
        <w:numPr>
          <w:ilvl w:val="0"/>
          <w:numId w:val="2"/>
        </w:numPr>
      </w:pPr>
      <w:proofErr w:type="spellStart"/>
      <w:r>
        <w:t>mat_AccountScripts</w:t>
      </w:r>
      <w:proofErr w:type="spellEnd"/>
    </w:p>
    <w:p w:rsidR="002B73BE" w:rsidRDefault="002B73BE" w:rsidP="002B73BE"/>
    <w:p w:rsidR="002B73BE" w:rsidRPr="002B73BE" w:rsidRDefault="002B73BE" w:rsidP="002B73BE"/>
    <w:p w:rsidR="002B73BE" w:rsidRPr="002B73BE" w:rsidRDefault="002B73BE" w:rsidP="002B73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Date.now</w:t>
      </w:r>
      <w:proofErr w:type="spellEnd"/>
      <w:r>
        <w:rPr>
          <w:sz w:val="28"/>
        </w:rPr>
        <w:t>().</w:t>
      </w:r>
      <w:r w:rsidRPr="002B73BE">
        <w:rPr>
          <w:color w:val="FF0000"/>
          <w:sz w:val="28"/>
        </w:rPr>
        <w:t>add</w:t>
      </w:r>
      <w:r>
        <w:rPr>
          <w:color w:val="FF0000"/>
          <w:sz w:val="28"/>
        </w:rPr>
        <w:t>()</w:t>
      </w:r>
    </w:p>
    <w:p w:rsidR="002B73BE" w:rsidRPr="002B73BE" w:rsidRDefault="002B73BE" w:rsidP="002B73BE">
      <w:pPr>
        <w:pStyle w:val="ListParagraph"/>
        <w:numPr>
          <w:ilvl w:val="1"/>
          <w:numId w:val="1"/>
        </w:numPr>
      </w:pPr>
      <w:proofErr w:type="spellStart"/>
      <w:r w:rsidRPr="002B73BE">
        <w:t>mat_Date</w:t>
      </w:r>
      <w:bookmarkStart w:id="0" w:name="_GoBack"/>
      <w:bookmarkEnd w:id="0"/>
      <w:proofErr w:type="spellEnd"/>
    </w:p>
    <w:sectPr w:rsidR="002B73BE" w:rsidRPr="002B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52E47"/>
    <w:multiLevelType w:val="hybridMultilevel"/>
    <w:tmpl w:val="B5527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35DF6"/>
    <w:multiLevelType w:val="hybridMultilevel"/>
    <w:tmpl w:val="D182E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BE"/>
    <w:rsid w:val="002B73BE"/>
    <w:rsid w:val="0044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77591-0B60-4B77-8DEF-945E2613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B73BE"/>
    <w:pPr>
      <w:spacing w:after="200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color w:val="44546A" w:themeColor="text2"/>
      <w:sz w:val="18"/>
      <w:szCs w:val="18"/>
    </w:rPr>
  </w:style>
  <w:style w:type="paragraph" w:customStyle="1" w:styleId="Publishwithline">
    <w:name w:val="Publish with line"/>
    <w:semiHidden/>
    <w:qFormat/>
    <w:rsid w:val="002B73BE"/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adderBetweenControlandBody">
    <w:name w:val="Padder Between Control and Body"/>
    <w:basedOn w:val="Normal"/>
    <w:next w:val="Normal"/>
    <w:semiHidden/>
    <w:rsid w:val="002B73BE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2B73BE"/>
    <w:pPr>
      <w:pBdr>
        <w:bottom w:val="single" w:sz="8" w:space="2" w:color="C6C6C6"/>
      </w:pBdr>
    </w:pPr>
    <w:rPr>
      <w:rFonts w:eastAsiaTheme="minorEastAsia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hai.jelea.MATRICIA\AppData\Roaming\Microsoft\Templates\LiveContent\15\Managed\Word%20Document%20Bibliography%20Styles\TC102786999%5b%5bfn=Single%20spaced%20(blank)%5d%5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AC9A3B1FB4ABD8723CA56F3AC3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10179-4EDB-4B15-8F95-615E01AD7DBB}"/>
      </w:docPartPr>
      <w:docPartBody>
        <w:p w:rsidR="00000000" w:rsidRDefault="0032210A" w:rsidP="0032210A">
          <w:pPr>
            <w:pStyle w:val="F71AC9A3B1FB4ABD8723CA56F3AC339D"/>
          </w:pPr>
          <w:r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0A"/>
    <w:rsid w:val="001F60D3"/>
    <w:rsid w:val="0032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10A"/>
  </w:style>
  <w:style w:type="paragraph" w:customStyle="1" w:styleId="F71AC9A3B1FB4ABD8723CA56F3AC339D">
    <w:name w:val="F71AC9A3B1FB4ABD8723CA56F3AC339D"/>
    <w:rsid w:val="00322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Jelea</dc:creator>
  <cp:keywords/>
  <dc:description/>
  <cp:lastModifiedBy>Mihai Jelea</cp:lastModifiedBy>
  <cp:revision>1</cp:revision>
  <dcterms:created xsi:type="dcterms:W3CDTF">2013-10-02T08:16:00Z</dcterms:created>
  <dcterms:modified xsi:type="dcterms:W3CDTF">2013-10-02T08:24:00Z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